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715C15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E98FF74" w14:textId="336BCF1A" w:rsidR="001B2ABD" w:rsidRDefault="00B64C0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1A598E7" wp14:editId="56F2F655">
                  <wp:extent cx="2139950" cy="2139950"/>
                  <wp:effectExtent l="0" t="0" r="0" b="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E8CF7A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F2E39DE" w14:textId="77777777" w:rsidR="00B64C0E" w:rsidRDefault="00B64C0E" w:rsidP="00B64C0E">
            <w:pPr>
              <w:pStyle w:val="Title"/>
              <w:jc w:val="center"/>
            </w:pPr>
            <w:r>
              <w:t>home pets</w:t>
            </w:r>
          </w:p>
          <w:p w14:paraId="7104CA4E" w14:textId="2B6EF3DC" w:rsidR="001B2ABD" w:rsidRDefault="00B64C0E" w:rsidP="00B64C0E">
            <w:pPr>
              <w:pStyle w:val="Title"/>
              <w:jc w:val="center"/>
              <w:rPr>
                <w:sz w:val="56"/>
                <w:szCs w:val="56"/>
              </w:rPr>
            </w:pPr>
            <w:r w:rsidRPr="00B64C0E">
              <w:rPr>
                <w:sz w:val="56"/>
                <w:szCs w:val="56"/>
              </w:rPr>
              <w:t>Adoption form</w:t>
            </w:r>
          </w:p>
          <w:p w14:paraId="5A8DFC49" w14:textId="141473A9" w:rsidR="00B64C0E" w:rsidRDefault="00B64C0E" w:rsidP="00B64C0E"/>
          <w:p w14:paraId="6FA5C686" w14:textId="77777777" w:rsidR="00B64C0E" w:rsidRPr="00B64C0E" w:rsidRDefault="00B64C0E" w:rsidP="00B64C0E"/>
          <w:p w14:paraId="5FD204FA" w14:textId="57A43F3C" w:rsidR="001B2ABD" w:rsidRDefault="001B2ABD" w:rsidP="001B2ABD">
            <w:pPr>
              <w:pStyle w:val="Subtitle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4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250"/>
      </w:tblGrid>
      <w:tr w:rsidR="00B64C0E" w14:paraId="6E9CD005" w14:textId="77777777" w:rsidTr="00B64C0E">
        <w:trPr>
          <w:trHeight w:val="1177"/>
        </w:trPr>
        <w:tc>
          <w:tcPr>
            <w:tcW w:w="1980" w:type="dxa"/>
          </w:tcPr>
          <w:p w14:paraId="61B1AFFB" w14:textId="4EF9019C" w:rsidR="00B64C0E" w:rsidRDefault="00B64C0E" w:rsidP="00B64C0E">
            <w:pPr>
              <w:pStyle w:val="Subtitle"/>
              <w:jc w:val="center"/>
            </w:pPr>
            <w:r>
              <w:t>Full Name</w:t>
            </w:r>
          </w:p>
        </w:tc>
        <w:tc>
          <w:tcPr>
            <w:tcW w:w="4250" w:type="dxa"/>
          </w:tcPr>
          <w:p w14:paraId="78B90FB7" w14:textId="77777777" w:rsidR="00B64C0E" w:rsidRDefault="00B64C0E" w:rsidP="00B64C0E">
            <w:pPr>
              <w:pStyle w:val="Subtitle"/>
            </w:pPr>
          </w:p>
        </w:tc>
      </w:tr>
      <w:tr w:rsidR="00B64C0E" w14:paraId="4A7D8B4B" w14:textId="77777777" w:rsidTr="00B64C0E">
        <w:trPr>
          <w:trHeight w:val="1177"/>
        </w:trPr>
        <w:tc>
          <w:tcPr>
            <w:tcW w:w="1980" w:type="dxa"/>
          </w:tcPr>
          <w:p w14:paraId="10E5496E" w14:textId="7408712B" w:rsidR="00B64C0E" w:rsidRDefault="00B64C0E" w:rsidP="00B64C0E">
            <w:pPr>
              <w:pStyle w:val="Subtitle"/>
              <w:jc w:val="center"/>
            </w:pPr>
            <w:r>
              <w:t>IC Number/ Passport Number</w:t>
            </w:r>
          </w:p>
        </w:tc>
        <w:tc>
          <w:tcPr>
            <w:tcW w:w="4250" w:type="dxa"/>
          </w:tcPr>
          <w:p w14:paraId="473EACF2" w14:textId="77777777" w:rsidR="00B64C0E" w:rsidRDefault="00B64C0E" w:rsidP="00B64C0E">
            <w:pPr>
              <w:pStyle w:val="Subtitle"/>
            </w:pPr>
          </w:p>
        </w:tc>
      </w:tr>
      <w:tr w:rsidR="00B64C0E" w14:paraId="344A8D3D" w14:textId="77777777" w:rsidTr="00B64C0E">
        <w:trPr>
          <w:trHeight w:val="1177"/>
        </w:trPr>
        <w:tc>
          <w:tcPr>
            <w:tcW w:w="1980" w:type="dxa"/>
          </w:tcPr>
          <w:p w14:paraId="4D558BBF" w14:textId="705157B0" w:rsidR="00B64C0E" w:rsidRDefault="00B64C0E" w:rsidP="00B64C0E">
            <w:pPr>
              <w:pStyle w:val="Subtitle"/>
              <w:jc w:val="center"/>
            </w:pPr>
            <w:r>
              <w:t>Address</w:t>
            </w:r>
          </w:p>
        </w:tc>
        <w:tc>
          <w:tcPr>
            <w:tcW w:w="4250" w:type="dxa"/>
          </w:tcPr>
          <w:p w14:paraId="65DEED82" w14:textId="77777777" w:rsidR="00B64C0E" w:rsidRDefault="00B64C0E" w:rsidP="00B64C0E">
            <w:pPr>
              <w:pStyle w:val="Subtitle"/>
            </w:pPr>
          </w:p>
        </w:tc>
      </w:tr>
      <w:tr w:rsidR="00B64C0E" w14:paraId="61A3FE48" w14:textId="77777777" w:rsidTr="00B64C0E">
        <w:trPr>
          <w:trHeight w:val="1177"/>
        </w:trPr>
        <w:tc>
          <w:tcPr>
            <w:tcW w:w="1980" w:type="dxa"/>
          </w:tcPr>
          <w:p w14:paraId="2B191E0D" w14:textId="72B5D5AC" w:rsidR="00B64C0E" w:rsidRDefault="00B64C0E" w:rsidP="00B64C0E">
            <w:pPr>
              <w:pStyle w:val="Subtitle"/>
              <w:jc w:val="center"/>
            </w:pPr>
            <w:r>
              <w:t>Age</w:t>
            </w:r>
          </w:p>
        </w:tc>
        <w:tc>
          <w:tcPr>
            <w:tcW w:w="4250" w:type="dxa"/>
          </w:tcPr>
          <w:p w14:paraId="7DA297BC" w14:textId="77777777" w:rsidR="00B64C0E" w:rsidRDefault="00B64C0E" w:rsidP="00B64C0E">
            <w:pPr>
              <w:pStyle w:val="Subtitle"/>
            </w:pPr>
          </w:p>
        </w:tc>
      </w:tr>
      <w:tr w:rsidR="00B64C0E" w14:paraId="7D12D84E" w14:textId="77777777" w:rsidTr="00B64C0E">
        <w:trPr>
          <w:trHeight w:val="1177"/>
        </w:trPr>
        <w:tc>
          <w:tcPr>
            <w:tcW w:w="1980" w:type="dxa"/>
          </w:tcPr>
          <w:p w14:paraId="6B5EFB14" w14:textId="42CC4C82" w:rsidR="00B64C0E" w:rsidRDefault="00B64C0E" w:rsidP="00B64C0E">
            <w:pPr>
              <w:pStyle w:val="Subtitle"/>
              <w:jc w:val="center"/>
            </w:pPr>
            <w:r>
              <w:t>Job</w:t>
            </w:r>
          </w:p>
        </w:tc>
        <w:tc>
          <w:tcPr>
            <w:tcW w:w="4250" w:type="dxa"/>
          </w:tcPr>
          <w:p w14:paraId="35D30FD3" w14:textId="77777777" w:rsidR="00B64C0E" w:rsidRDefault="00B64C0E" w:rsidP="00B64C0E">
            <w:pPr>
              <w:pStyle w:val="Subtitle"/>
            </w:pPr>
          </w:p>
        </w:tc>
      </w:tr>
      <w:tr w:rsidR="00B64C0E" w14:paraId="4415D0E5" w14:textId="77777777" w:rsidTr="00B64C0E">
        <w:trPr>
          <w:trHeight w:val="1177"/>
        </w:trPr>
        <w:tc>
          <w:tcPr>
            <w:tcW w:w="1980" w:type="dxa"/>
          </w:tcPr>
          <w:p w14:paraId="5701338D" w14:textId="57EE60A9" w:rsidR="00B64C0E" w:rsidRDefault="00B64C0E" w:rsidP="00B64C0E">
            <w:pPr>
              <w:pStyle w:val="Subtitle"/>
              <w:jc w:val="center"/>
            </w:pPr>
            <w:r>
              <w:t>Experience</w:t>
            </w:r>
          </w:p>
        </w:tc>
        <w:tc>
          <w:tcPr>
            <w:tcW w:w="4250" w:type="dxa"/>
          </w:tcPr>
          <w:p w14:paraId="642394F1" w14:textId="77777777" w:rsidR="00B64C0E" w:rsidRDefault="00B64C0E" w:rsidP="00B64C0E">
            <w:pPr>
              <w:pStyle w:val="Subtitle"/>
            </w:pPr>
          </w:p>
        </w:tc>
      </w:tr>
      <w:tr w:rsidR="00B64C0E" w14:paraId="7AF9EEBE" w14:textId="77777777" w:rsidTr="00B64C0E">
        <w:trPr>
          <w:trHeight w:val="1177"/>
        </w:trPr>
        <w:tc>
          <w:tcPr>
            <w:tcW w:w="1980" w:type="dxa"/>
          </w:tcPr>
          <w:p w14:paraId="13FBB7E3" w14:textId="11FB4D3B" w:rsidR="00B64C0E" w:rsidRDefault="00B64C0E" w:rsidP="00B64C0E">
            <w:pPr>
              <w:pStyle w:val="Subtitle"/>
              <w:jc w:val="center"/>
            </w:pPr>
            <w:r>
              <w:t>Additional Comments</w:t>
            </w:r>
          </w:p>
        </w:tc>
        <w:tc>
          <w:tcPr>
            <w:tcW w:w="4250" w:type="dxa"/>
          </w:tcPr>
          <w:p w14:paraId="3ACA3903" w14:textId="77777777" w:rsidR="00B64C0E" w:rsidRDefault="00B64C0E" w:rsidP="00B64C0E">
            <w:pPr>
              <w:pStyle w:val="Subtitle"/>
            </w:pPr>
          </w:p>
        </w:tc>
      </w:tr>
    </w:tbl>
    <w:p w14:paraId="60B68135" w14:textId="77777777" w:rsidR="0043117B" w:rsidRDefault="00B86B32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B65E1" w14:textId="77777777" w:rsidR="00B86B32" w:rsidRDefault="00B86B32" w:rsidP="000C45FF">
      <w:r>
        <w:separator/>
      </w:r>
    </w:p>
  </w:endnote>
  <w:endnote w:type="continuationSeparator" w:id="0">
    <w:p w14:paraId="6C6F1684" w14:textId="77777777" w:rsidR="00B86B32" w:rsidRDefault="00B86B3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17075" w14:textId="77777777" w:rsidR="00B86B32" w:rsidRDefault="00B86B32" w:rsidP="000C45FF">
      <w:r>
        <w:separator/>
      </w:r>
    </w:p>
  </w:footnote>
  <w:footnote w:type="continuationSeparator" w:id="0">
    <w:p w14:paraId="38A956C3" w14:textId="77777777" w:rsidR="00B86B32" w:rsidRDefault="00B86B3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9D00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8CFCFB" wp14:editId="7FD1DE0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0E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64C0E"/>
    <w:rsid w:val="00B70850"/>
    <w:rsid w:val="00B86B32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E04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yce\AppData\Local\Microsoft\Office\16.0\DTS\en-US%7b81010951-B835-4874-99DA-3DCB438EB7F5%7d\%7b49DFA737-9360-408D-8876-E9822C49DC85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{49DFA737-9360-408D-8876-E9822C49DC85}tf00546271_win32.dotx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2021-04-12T11:07:00Z</dcterms:created>
  <dcterms:modified xsi:type="dcterms:W3CDTF">2021-04-12T11:16:00Z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